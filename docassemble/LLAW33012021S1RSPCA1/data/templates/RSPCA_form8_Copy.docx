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8C6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12129E">
        <w:rPr>
          <w:rFonts w:ascii="Arial" w:hAnsi="Arial" w:cs="Arial"/>
          <w:sz w:val="16"/>
        </w:rPr>
        <w:t>8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1724"/>
        <w:gridCol w:w="969"/>
        <w:gridCol w:w="709"/>
        <w:gridCol w:w="425"/>
        <w:gridCol w:w="709"/>
        <w:gridCol w:w="127"/>
        <w:gridCol w:w="440"/>
        <w:gridCol w:w="295"/>
        <w:gridCol w:w="839"/>
        <w:gridCol w:w="567"/>
        <w:gridCol w:w="64"/>
        <w:gridCol w:w="2205"/>
      </w:tblGrid>
      <w:tr w:rsidR="005939DF" w:rsidRPr="004201E6" w14:paraId="7ADACF9C" w14:textId="77777777" w:rsidTr="00D07511">
        <w:trPr>
          <w:trHeight w:val="360"/>
        </w:trPr>
        <w:tc>
          <w:tcPr>
            <w:tcW w:w="1950" w:type="dxa"/>
            <w:gridSpan w:val="2"/>
            <w:vAlign w:val="center"/>
          </w:tcPr>
          <w:p w14:paraId="4DB71D40" w14:textId="77777777" w:rsidR="00AA448E" w:rsidRPr="004201E6" w:rsidRDefault="00DC1C48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pict w14:anchorId="04AB5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3pt">
                  <v:imagedata r:id="rId7" o:title=""/>
                </v:shape>
              </w:pict>
            </w:r>
          </w:p>
        </w:tc>
        <w:tc>
          <w:tcPr>
            <w:tcW w:w="6868" w:type="dxa"/>
            <w:gridSpan w:val="11"/>
            <w:tcBorders>
              <w:right w:val="single" w:sz="4" w:space="0" w:color="auto"/>
            </w:tcBorders>
          </w:tcPr>
          <w:p w14:paraId="04E9F85F" w14:textId="77777777" w:rsidR="00AA448E" w:rsidRDefault="0012129E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ELECTION FORM</w:t>
            </w:r>
          </w:p>
          <w:p w14:paraId="1EE9F901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11026073" w14:textId="77777777" w:rsidR="00AA448E" w:rsidRPr="004201E6" w:rsidRDefault="00F27985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8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233AE163" w14:textId="77777777" w:rsidR="00AA448E" w:rsidRPr="004201E6" w:rsidRDefault="005F0F2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 Procedure Act 1921</w:t>
            </w:r>
          </w:p>
          <w:p w14:paraId="24E562FE" w14:textId="77777777" w:rsidR="00D56CCE" w:rsidRPr="00C352B0" w:rsidRDefault="00257D11" w:rsidP="005F0F2D">
            <w:pPr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5F0F2D">
              <w:rPr>
                <w:rFonts w:ascii="Arial" w:hAnsi="Arial" w:cs="Arial"/>
                <w:sz w:val="20"/>
              </w:rPr>
              <w:t>105</w:t>
            </w:r>
            <w:r w:rsidR="0012129E">
              <w:rPr>
                <w:rFonts w:ascii="Arial" w:hAnsi="Arial" w:cs="Arial"/>
                <w:sz w:val="20"/>
              </w:rPr>
              <w:t>(</w:t>
            </w:r>
            <w:r w:rsidR="005F0F2D">
              <w:rPr>
                <w:rFonts w:ascii="Arial" w:hAnsi="Arial" w:cs="Arial"/>
                <w:sz w:val="20"/>
              </w:rPr>
              <w:t>1</w:t>
            </w:r>
            <w:r w:rsidR="0012129E">
              <w:rPr>
                <w:rFonts w:ascii="Arial" w:hAnsi="Arial" w:cs="Arial"/>
                <w:sz w:val="20"/>
              </w:rPr>
              <w:t>)</w:t>
            </w:r>
            <w:r w:rsidR="005F0F2D">
              <w:rPr>
                <w:rFonts w:ascii="Arial" w:hAnsi="Arial" w:cs="Arial"/>
                <w:sz w:val="20"/>
              </w:rPr>
              <w:t>(d)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5D74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74F4E0F0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166410F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5052FDF7" w14:textId="77777777" w:rsidTr="0012129E">
        <w:trPr>
          <w:trHeight w:hRule="exact" w:val="120"/>
        </w:trPr>
        <w:tc>
          <w:tcPr>
            <w:tcW w:w="11023" w:type="dxa"/>
            <w:gridSpan w:val="14"/>
            <w:tcBorders>
              <w:bottom w:val="single" w:sz="18" w:space="0" w:color="auto"/>
            </w:tcBorders>
          </w:tcPr>
          <w:p w14:paraId="375B9AE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12129E" w:rsidRPr="0012129E" w14:paraId="7C69FBEC" w14:textId="77777777" w:rsidTr="0012129E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14:paraId="1AE5C958" w14:textId="77777777" w:rsidR="0012129E" w:rsidRPr="0012129E" w:rsidRDefault="0012129E" w:rsidP="0012129E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12129E">
              <w:rPr>
                <w:rFonts w:ascii="Arial" w:hAnsi="Arial" w:cs="Arial"/>
                <w:b/>
                <w:color w:val="FFFFFF"/>
                <w:sz w:val="22"/>
                <w:szCs w:val="22"/>
              </w:rPr>
              <w:t>It is advisable not to complete this form unless you have had legal advice</w:t>
            </w:r>
          </w:p>
        </w:tc>
      </w:tr>
      <w:tr w:rsidR="0080023A" w:rsidRPr="004201E6" w14:paraId="500C72A0" w14:textId="77777777" w:rsidTr="0012129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8F28D77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9C41A" w14:textId="308B3688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registry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F27985">
              <w:rPr>
                <w:rFonts w:ascii="Arial" w:hAnsi="Arial" w:cs="Arial"/>
                <w:sz w:val="20"/>
              </w:rPr>
            </w:r>
            <w:r w:rsidR="00F2798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50A49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E78817D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80023A" w:rsidRPr="004201E6" w14:paraId="6E4808C9" w14:textId="77777777" w:rsidTr="00471444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8963247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9295" w14:textId="13F16464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street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B07DD" w14:textId="3B9BB70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59989CC" w14:textId="523B281C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80023A" w:rsidRPr="004201E6" w14:paraId="62CA4485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C85F144" w14:textId="77777777" w:rsidR="0080023A" w:rsidRPr="00B70E4D" w:rsidRDefault="0080023A" w:rsidP="008002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AD6D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DB68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FF016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80023A" w:rsidRPr="004201E6" w14:paraId="69888041" w14:textId="77777777" w:rsidTr="0047144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4B39BEE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71A55E" w14:textId="214E11B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suburb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E1F1ED" w14:textId="06D34406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20ABE6E" w14:textId="10E826AE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013857AF" w14:textId="61685A65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email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80023A" w:rsidRPr="004201E6" w14:paraId="576FD2AB" w14:textId="77777777" w:rsidTr="0047144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4AD39D9" w14:textId="77777777" w:rsidR="0080023A" w:rsidRPr="00B70E4D" w:rsidRDefault="0080023A" w:rsidP="008002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490FEEA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9042FA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666749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9515BE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12CEF0D5" w14:textId="77777777" w:rsidTr="0012129E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1D03F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80023A" w:rsidRPr="004201E6" w14:paraId="0F01D357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7F9DD3E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96067" w14:textId="324E749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410D4" w14:textId="320DBB7F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734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734E4">
              <w:rPr>
                <w:rFonts w:ascii="Arial" w:hAnsi="Arial" w:cs="Arial"/>
                <w:sz w:val="20"/>
              </w:rPr>
              <w:t>inf_given_name</w:t>
            </w:r>
            <w:proofErr w:type="spellEnd"/>
            <w:r w:rsidRPr="005734E4">
              <w:rPr>
                <w:rFonts w:ascii="Arial" w:hAnsi="Arial" w:cs="Arial"/>
                <w:sz w:val="20"/>
              </w:rPr>
              <w:t>}}</w:t>
            </w:r>
          </w:p>
        </w:tc>
        <w:bookmarkStart w:id="1" w:name="Text36"/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36684D0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80023A" w:rsidRPr="004B6B8D" w14:paraId="356CB8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77C9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4949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283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B9C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DFD57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Informant’s Reference</w:t>
            </w:r>
          </w:p>
        </w:tc>
      </w:tr>
      <w:tr w:rsidR="0080023A" w:rsidRPr="004201E6" w14:paraId="50759BD5" w14:textId="77777777" w:rsidTr="0012129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6FDC4D8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6EA" w14:textId="70CF0932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A49E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A49E4">
              <w:rPr>
                <w:rFonts w:ascii="Arial" w:hAnsi="Arial" w:cs="Arial"/>
                <w:sz w:val="20"/>
              </w:rPr>
              <w:t>inf_street</w:t>
            </w:r>
            <w:proofErr w:type="spellEnd"/>
            <w:r w:rsidRPr="008A49E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E84E7" w14:textId="248E3DF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9AD8289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4201E6" w14:paraId="71BE5D25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AE820F5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2408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1641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6A32B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80023A" w:rsidRPr="004201E6" w14:paraId="725DD8D9" w14:textId="77777777" w:rsidTr="0012129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083AF2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9CA1BF8" w14:textId="731A65C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05F9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705F96">
              <w:rPr>
                <w:rFonts w:ascii="Arial" w:hAnsi="Arial" w:cs="Arial"/>
                <w:sz w:val="20"/>
              </w:rPr>
              <w:t>inf_suburb</w:t>
            </w:r>
            <w:proofErr w:type="spellEnd"/>
            <w:r w:rsidRPr="00705F9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99FF2EE" w14:textId="675CFD99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D481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D4816">
              <w:rPr>
                <w:rFonts w:ascii="Arial" w:hAnsi="Arial" w:cs="Arial"/>
                <w:sz w:val="20"/>
              </w:rPr>
              <w:t>inf_state</w:t>
            </w:r>
            <w:proofErr w:type="spellEnd"/>
            <w:r w:rsidRPr="005D481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375546" w14:textId="204695C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8276E6">
              <w:rPr>
                <w:rFonts w:ascii="Arial" w:hAnsi="Arial" w:cs="Arial"/>
                <w:sz w:val="20"/>
              </w:rPr>
              <w:t>{{</w:t>
            </w:r>
            <w:proofErr w:type="spellStart"/>
            <w:r w:rsidRPr="008276E6">
              <w:rPr>
                <w:rFonts w:ascii="Arial" w:hAnsi="Arial" w:cs="Arial"/>
                <w:sz w:val="20"/>
              </w:rPr>
              <w:t>inf_postcode</w:t>
            </w:r>
            <w:proofErr w:type="spellEnd"/>
            <w:r w:rsidRPr="008276E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DCF3CD6" w14:textId="46820B83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538B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538B4">
              <w:rPr>
                <w:rFonts w:ascii="Arial" w:hAnsi="Arial" w:cs="Arial"/>
                <w:sz w:val="20"/>
              </w:rPr>
              <w:t>inf_email</w:t>
            </w:r>
            <w:proofErr w:type="spellEnd"/>
            <w:r w:rsidRPr="00E538B4">
              <w:rPr>
                <w:rFonts w:ascii="Arial" w:hAnsi="Arial" w:cs="Arial"/>
                <w:sz w:val="20"/>
              </w:rPr>
              <w:t>}}</w:t>
            </w:r>
          </w:p>
        </w:tc>
      </w:tr>
      <w:tr w:rsidR="0080023A" w:rsidRPr="004201E6" w14:paraId="7A57CCE4" w14:textId="77777777" w:rsidTr="0012129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554E762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53D5977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9E134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4567E1C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30C08D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1037AE6B" w14:textId="77777777" w:rsidTr="00CD7307"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C47B5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80023A" w:rsidRPr="00521EDF" w14:paraId="566F396A" w14:textId="77777777" w:rsidTr="0047144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32AF32C" w14:textId="77777777" w:rsidR="0080023A" w:rsidRPr="0012129E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2129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FB094" w14:textId="0E56E25D" w:rsidR="0080023A" w:rsidRPr="00521EDF" w:rsidRDefault="0080023A" w:rsidP="0080023A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6168E" w14:textId="7AF1EADF" w:rsidR="0080023A" w:rsidRPr="00521EDF" w:rsidRDefault="0080023A" w:rsidP="0080023A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2FBF192" w14:textId="69919938" w:rsidR="0080023A" w:rsidRPr="0012129E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="00DC1C48" w:rsidRPr="00DC1C48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DC1C48" w:rsidRPr="00DC1C48">
              <w:rPr>
                <w:rFonts w:ascii="Arial" w:hAnsi="Arial" w:cs="Arial"/>
                <w:sz w:val="20"/>
              </w:rPr>
              <w:t>format</w:t>
            </w:r>
            <w:proofErr w:type="gramEnd"/>
            <w:r w:rsidR="00DC1C48" w:rsidRPr="00DC1C48">
              <w:rPr>
                <w:rFonts w:ascii="Arial" w:hAnsi="Arial" w:cs="Arial"/>
                <w:sz w:val="20"/>
              </w:rPr>
              <w:t>_date</w:t>
            </w:r>
            <w:proofErr w:type="spellEnd"/>
            <w:r w:rsidR="00DC1C48" w:rsidRPr="00DC1C48">
              <w:rPr>
                <w:rFonts w:ascii="Arial" w:hAnsi="Arial" w:cs="Arial"/>
                <w:sz w:val="20"/>
              </w:rPr>
              <w:t>(</w:t>
            </w:r>
            <w:proofErr w:type="spellStart"/>
            <w:r w:rsidR="00DC1C48" w:rsidRPr="00DC1C48">
              <w:rPr>
                <w:rFonts w:ascii="Arial" w:hAnsi="Arial" w:cs="Arial"/>
                <w:sz w:val="20"/>
              </w:rPr>
              <w:t>def_DOB</w:t>
            </w:r>
            <w:proofErr w:type="spellEnd"/>
            <w:r w:rsidR="00DC1C48" w:rsidRPr="00DC1C48">
              <w:rPr>
                <w:rFonts w:ascii="Arial" w:hAnsi="Arial" w:cs="Arial"/>
                <w:sz w:val="20"/>
              </w:rPr>
              <w:t>, format=’dd/MM/</w:t>
            </w:r>
            <w:proofErr w:type="spellStart"/>
            <w:r w:rsidR="00DC1C48" w:rsidRPr="00DC1C48">
              <w:rPr>
                <w:rFonts w:ascii="Arial" w:hAnsi="Arial" w:cs="Arial"/>
                <w:sz w:val="20"/>
              </w:rPr>
              <w:t>yyyy</w:t>
            </w:r>
            <w:proofErr w:type="spellEnd"/>
            <w:r w:rsidR="00DC1C48" w:rsidRPr="00DC1C48">
              <w:rPr>
                <w:rFonts w:ascii="Arial" w:hAnsi="Arial" w:cs="Arial"/>
                <w:sz w:val="20"/>
              </w:rPr>
              <w:t>’) }}</w:t>
            </w:r>
          </w:p>
        </w:tc>
      </w:tr>
      <w:tr w:rsidR="0080023A" w:rsidRPr="00B70E4D" w14:paraId="02004B5E" w14:textId="77777777" w:rsidTr="00CD730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8D60" w14:textId="77777777" w:rsidR="0080023A" w:rsidRPr="00B70E4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44A3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F3DC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7262B" w14:textId="77777777" w:rsidR="0080023A" w:rsidRPr="00FE691E" w:rsidRDefault="0080023A" w:rsidP="0080023A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80023A" w:rsidRPr="004201E6" w14:paraId="2D7612D1" w14:textId="77777777" w:rsidTr="00CD7307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057FF7B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10394" w14:textId="21C3031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A27D2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A27D2">
              <w:rPr>
                <w:rFonts w:ascii="Arial" w:hAnsi="Arial" w:cs="Arial"/>
                <w:sz w:val="20"/>
              </w:rPr>
              <w:t>def_street</w:t>
            </w:r>
            <w:proofErr w:type="spellEnd"/>
            <w:r w:rsidRPr="00FA27D2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312D6" w14:textId="212A2369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86CFA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86CFA">
              <w:rPr>
                <w:rFonts w:ascii="Arial" w:hAnsi="Arial" w:cs="Arial"/>
                <w:sz w:val="20"/>
              </w:rPr>
              <w:t>def_phone</w:t>
            </w:r>
            <w:proofErr w:type="spellEnd"/>
            <w:r w:rsidRPr="00E86CF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B96A64A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4201E6" w14:paraId="2A8CBB2D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5BC9CAA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FD33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664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CF481" w14:textId="77777777" w:rsidR="0080023A" w:rsidRPr="00FE691E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80023A" w:rsidRPr="004201E6" w14:paraId="32227B9A" w14:textId="77777777" w:rsidTr="0025028E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3F57DAB" w14:textId="77777777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BE2FE89" w14:textId="078B7970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0949B9">
              <w:rPr>
                <w:rFonts w:ascii="Arial" w:hAnsi="Arial" w:cs="Arial"/>
                <w:sz w:val="20"/>
              </w:rPr>
              <w:t>{{</w:t>
            </w:r>
            <w:proofErr w:type="spellStart"/>
            <w:r w:rsidRPr="000949B9">
              <w:rPr>
                <w:rFonts w:ascii="Arial" w:hAnsi="Arial" w:cs="Arial"/>
                <w:sz w:val="20"/>
              </w:rPr>
              <w:t>def_suburb</w:t>
            </w:r>
            <w:proofErr w:type="spellEnd"/>
            <w:r w:rsidRPr="000949B9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E4B9986" w14:textId="6DDF0CDD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A32F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5A32FB">
              <w:rPr>
                <w:rFonts w:ascii="Arial" w:hAnsi="Arial" w:cs="Arial"/>
                <w:sz w:val="20"/>
              </w:rPr>
              <w:t>def_state</w:t>
            </w:r>
            <w:proofErr w:type="spellEnd"/>
            <w:r w:rsidRPr="005A32F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D75A7" w14:textId="1FDC219B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6F5F65">
              <w:rPr>
                <w:rFonts w:ascii="Arial" w:hAnsi="Arial" w:cs="Arial"/>
                <w:sz w:val="20"/>
              </w:rPr>
              <w:t>{{</w:t>
            </w:r>
            <w:proofErr w:type="spellStart"/>
            <w:r w:rsidRPr="006F5F65">
              <w:rPr>
                <w:rFonts w:ascii="Arial" w:hAnsi="Arial" w:cs="Arial"/>
                <w:sz w:val="20"/>
              </w:rPr>
              <w:t>def_postcode</w:t>
            </w:r>
            <w:proofErr w:type="spellEnd"/>
            <w:r w:rsidRPr="006F5F65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7A78EEA" w14:textId="75C9A61A" w:rsidR="0080023A" w:rsidRPr="00B70E4D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F974BB">
              <w:rPr>
                <w:rFonts w:ascii="Arial" w:hAnsi="Arial" w:cs="Arial"/>
                <w:sz w:val="20"/>
              </w:rPr>
              <w:t>{{</w:t>
            </w:r>
            <w:proofErr w:type="spellStart"/>
            <w:r w:rsidRPr="00F974BB">
              <w:rPr>
                <w:rFonts w:ascii="Arial" w:hAnsi="Arial" w:cs="Arial"/>
                <w:sz w:val="20"/>
              </w:rPr>
              <w:t>def_email</w:t>
            </w:r>
            <w:proofErr w:type="spellEnd"/>
            <w:r w:rsidRPr="00F974BB">
              <w:rPr>
                <w:rFonts w:ascii="Arial" w:hAnsi="Arial" w:cs="Arial"/>
                <w:sz w:val="20"/>
              </w:rPr>
              <w:t>}}</w:t>
            </w:r>
          </w:p>
        </w:tc>
      </w:tr>
      <w:tr w:rsidR="0080023A" w:rsidRPr="004201E6" w14:paraId="523EB2E7" w14:textId="77777777" w:rsidTr="0025028E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EC9F8E" w14:textId="77777777" w:rsidR="0080023A" w:rsidRPr="004B6B8D" w:rsidRDefault="0080023A" w:rsidP="0080023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3B1F7E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8059B8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7FFECAE5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CBAB856" w14:textId="77777777" w:rsidR="0080023A" w:rsidRPr="00471444" w:rsidRDefault="0080023A" w:rsidP="0080023A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80023A" w:rsidRPr="004201E6" w14:paraId="5FA2A7AD" w14:textId="77777777" w:rsidTr="00AA6C49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224E7" w14:textId="77777777" w:rsidR="0080023A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information to which this form is attached contains minor indictable (* and summary) charges.</w:t>
            </w:r>
          </w:p>
          <w:p w14:paraId="322E9BB8" w14:textId="77777777" w:rsidR="0080023A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have the right to choose how the charges/s will be dealt with</w:t>
            </w:r>
          </w:p>
          <w:p w14:paraId="4118A79A" w14:textId="77777777" w:rsidR="0080023A" w:rsidRDefault="0080023A" w:rsidP="0080023A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magistrate, or</w:t>
            </w:r>
          </w:p>
          <w:p w14:paraId="69E29CE7" w14:textId="77777777" w:rsidR="0080023A" w:rsidRDefault="0080023A" w:rsidP="0080023A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Judge and Jury in the District Court</w:t>
            </w:r>
          </w:p>
          <w:p w14:paraId="35AA4194" w14:textId="77777777" w:rsidR="0080023A" w:rsidRPr="0012129E" w:rsidRDefault="0080023A" w:rsidP="0080023A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you want the charge/s dealt with in the </w:t>
            </w:r>
            <w:proofErr w:type="gramStart"/>
            <w:r>
              <w:rPr>
                <w:rFonts w:ascii="Arial" w:hAnsi="Arial" w:cs="Arial"/>
                <w:sz w:val="20"/>
              </w:rPr>
              <w:t>District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court </w:t>
            </w:r>
            <w:r>
              <w:rPr>
                <w:rFonts w:ascii="Arial" w:hAnsi="Arial" w:cs="Arial"/>
                <w:b/>
                <w:sz w:val="20"/>
              </w:rPr>
              <w:t>you MUST complete this form</w:t>
            </w:r>
            <w:r>
              <w:rPr>
                <w:rFonts w:ascii="Arial" w:hAnsi="Arial" w:cs="Arial"/>
                <w:sz w:val="20"/>
              </w:rPr>
              <w:t xml:space="preserve"> and return it to the Magistrates Court.</w:t>
            </w:r>
          </w:p>
        </w:tc>
      </w:tr>
      <w:tr w:rsidR="0080023A" w:rsidRPr="004201E6" w14:paraId="7FFA2F16" w14:textId="77777777" w:rsidTr="00521EDF"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077AAD" w14:textId="77777777" w:rsidR="0080023A" w:rsidRPr="00D56CCE" w:rsidRDefault="0080023A" w:rsidP="0080023A">
            <w:pPr>
              <w:tabs>
                <w:tab w:val="left" w:pos="6804"/>
              </w:tabs>
              <w:spacing w:before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Election</w:t>
            </w:r>
          </w:p>
        </w:tc>
      </w:tr>
      <w:tr w:rsidR="0080023A" w:rsidRPr="004201E6" w14:paraId="5C2BDC03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ED6317" w14:textId="77777777" w:rsidR="0080023A" w:rsidRDefault="0080023A" w:rsidP="0080023A">
            <w:pPr>
              <w:tabs>
                <w:tab w:val="left" w:pos="2694"/>
              </w:tabs>
              <w:ind w:left="2693" w:hanging="2693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elect for this matter to go before the District Court of South Australia.</w:t>
            </w:r>
          </w:p>
          <w:p w14:paraId="1CFF4C30" w14:textId="77777777" w:rsidR="0080023A" w:rsidRPr="00BF13CC" w:rsidRDefault="0080023A" w:rsidP="0080023A">
            <w:pPr>
              <w:tabs>
                <w:tab w:val="left" w:pos="6804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</w:p>
          <w:p w14:paraId="091A9752" w14:textId="77777777" w:rsidR="0080023A" w:rsidRPr="00AA6C49" w:rsidRDefault="0080023A" w:rsidP="0080023A">
            <w:pPr>
              <w:tabs>
                <w:tab w:val="center" w:pos="8520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DEFENDANT</w:t>
            </w:r>
          </w:p>
        </w:tc>
      </w:tr>
      <w:tr w:rsidR="0080023A" w:rsidRPr="00B774F3" w14:paraId="4B683CCC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A433E9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0600D4">
              <w:rPr>
                <w:rFonts w:ascii="Arial" w:hAnsi="Arial" w:cs="Arial"/>
                <w:b/>
                <w:sz w:val="22"/>
                <w:szCs w:val="22"/>
              </w:rPr>
              <w:t>olicitor</w:t>
            </w:r>
          </w:p>
        </w:tc>
      </w:tr>
      <w:tr w:rsidR="0080023A" w:rsidRPr="00B774F3" w14:paraId="5A0D4AA9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F13F10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152C5949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AF62D5B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shd w:val="clear" w:color="auto" w:fill="auto"/>
          </w:tcPr>
          <w:p w14:paraId="6136CE7A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0E9C1708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3DB52FF1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6A1504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>
              <w:rPr>
                <w:rFonts w:ascii="Arial" w:hAnsi="Arial" w:cs="Arial"/>
                <w:b/>
                <w:sz w:val="22"/>
                <w:szCs w:val="22"/>
              </w:rPr>
              <w:t>Counsel</w:t>
            </w:r>
          </w:p>
        </w:tc>
      </w:tr>
      <w:tr w:rsidR="0080023A" w:rsidRPr="00B774F3" w14:paraId="07707C6B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FD0332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1177987A" w14:textId="77777777" w:rsidTr="000600D4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161D40A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103BD5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6D416B3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7E4C1827" w14:textId="77777777" w:rsidTr="000600D4"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212812" w14:textId="77777777" w:rsidR="0080023A" w:rsidRPr="000600D4" w:rsidRDefault="0080023A" w:rsidP="0080023A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>Note to Defendant</w:t>
            </w:r>
          </w:p>
          <w:p w14:paraId="770B0F05" w14:textId="77777777" w:rsidR="0080023A" w:rsidRPr="00AA6C49" w:rsidRDefault="0080023A" w:rsidP="0080023A">
            <w:pPr>
              <w:tabs>
                <w:tab w:val="left" w:pos="2694"/>
              </w:tabs>
              <w:spacing w:before="60" w:after="60"/>
              <w:ind w:left="2694" w:hanging="269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your contact details have changed, please provide details below:</w:t>
            </w:r>
          </w:p>
        </w:tc>
      </w:tr>
      <w:tr w:rsidR="0080023A" w:rsidRPr="00B774F3" w14:paraId="7D7752E0" w14:textId="77777777" w:rsidTr="000600D4"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4796F7" w14:textId="77777777" w:rsidR="0080023A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0023A" w:rsidRPr="00B774F3" w14:paraId="5B890BDF" w14:textId="77777777" w:rsidTr="00D0584A"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5B350B6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2B2C4157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D37DAC" w14:textId="77777777" w:rsidR="0080023A" w:rsidRPr="00AA6C49" w:rsidRDefault="0080023A" w:rsidP="0080023A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3399426E" w14:textId="64D9557B" w:rsidR="00D0584A" w:rsidRDefault="00D0584A"/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C35784" w:rsidRPr="00521EDF" w14:paraId="48A8E69A" w14:textId="77777777" w:rsidTr="00D0584A">
        <w:trPr>
          <w:trHeight w:val="312"/>
        </w:trPr>
        <w:tc>
          <w:tcPr>
            <w:tcW w:w="110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63654" w14:textId="77777777" w:rsidR="00521EDF" w:rsidRPr="00521EDF" w:rsidRDefault="00D0584A" w:rsidP="00521EDF">
            <w:pPr>
              <w:tabs>
                <w:tab w:val="right" w:pos="9026"/>
              </w:tabs>
              <w:suppressAutoHyphens/>
              <w:spacing w:before="60" w:after="60"/>
              <w:jc w:val="lef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Important Note</w:t>
            </w:r>
          </w:p>
          <w:p w14:paraId="32AEE91E" w14:textId="77777777" w:rsidR="00C35784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  <w:tab w:val="right" w:pos="9026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A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n election does not take effect until this completed form </w:t>
            </w:r>
            <w:proofErr w:type="gramStart"/>
            <w:r>
              <w:rPr>
                <w:rFonts w:ascii="Arial" w:hAnsi="Arial"/>
                <w:spacing w:val="-2"/>
                <w:sz w:val="20"/>
                <w:lang w:val="en-US"/>
              </w:rPr>
              <w:t>is filed</w:t>
            </w:r>
            <w:proofErr w:type="gramEnd"/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 in the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 xml:space="preserve">Magistrates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Court at the above address. It must </w:t>
            </w:r>
            <w:proofErr w:type="gramStart"/>
            <w:r>
              <w:rPr>
                <w:rFonts w:ascii="Arial" w:hAnsi="Arial"/>
                <w:spacing w:val="-2"/>
                <w:sz w:val="20"/>
                <w:lang w:val="en-US"/>
              </w:rPr>
              <w:t>be lodged</w:t>
            </w:r>
            <w:proofErr w:type="gramEnd"/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>no later than your second appearance in the Magistrates Court.</w:t>
            </w:r>
          </w:p>
          <w:p w14:paraId="7B31EB01" w14:textId="77777777" w:rsidR="00D0584A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A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copy of the information to which this form relates must </w:t>
            </w:r>
            <w:proofErr w:type="gramStart"/>
            <w:r>
              <w:rPr>
                <w:rFonts w:ascii="Arial" w:hAnsi="Arial"/>
                <w:spacing w:val="-2"/>
                <w:sz w:val="20"/>
                <w:lang w:val="en-US"/>
              </w:rPr>
              <w:t>be attached</w:t>
            </w:r>
            <w:proofErr w:type="gramEnd"/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 when it is filed.</w:t>
            </w:r>
          </w:p>
          <w:p w14:paraId="45116DAA" w14:textId="77777777" w:rsidR="00D0584A" w:rsidRPr="00521EDF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Y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ou may not elect for trial before a Judge sitting without a jury (s </w:t>
            </w: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7(2) </w:t>
            </w:r>
            <w:r w:rsidRPr="00D0584A">
              <w:rPr>
                <w:rFonts w:ascii="Arial" w:hAnsi="Arial"/>
                <w:i/>
                <w:spacing w:val="-2"/>
                <w:sz w:val="20"/>
                <w:lang w:val="en-US"/>
              </w:rPr>
              <w:t>Juries Act 1927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).</w:t>
            </w:r>
          </w:p>
        </w:tc>
      </w:tr>
    </w:tbl>
    <w:p w14:paraId="12A3859A" w14:textId="4F79C7FB" w:rsidR="00AA448E" w:rsidRDefault="00AA448E" w:rsidP="00632E60"/>
    <w:sectPr w:rsidR="00AA448E" w:rsidSect="00CD7307">
      <w:headerReference w:type="even" r:id="rId9"/>
      <w:headerReference w:type="default" r:id="rId10"/>
      <w:footerReference w:type="default" r:id="rId11"/>
      <w:footerReference w:type="first" r:id="rId12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D5F1" w14:textId="77777777" w:rsidR="00F27985" w:rsidRDefault="00F27985">
      <w:r>
        <w:separator/>
      </w:r>
    </w:p>
  </w:endnote>
  <w:endnote w:type="continuationSeparator" w:id="0">
    <w:p w14:paraId="481BF7F6" w14:textId="77777777" w:rsidR="00F27985" w:rsidRDefault="00F2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FF74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448F" w14:textId="77777777" w:rsidR="00CE0850" w:rsidRDefault="00CE0850">
    <w:pPr>
      <w:pStyle w:val="Footer"/>
    </w:pPr>
    <w:r w:rsidRPr="0095441B">
      <w:rPr>
        <w:sz w:val="16"/>
      </w:rPr>
      <w:t>Gov Gaz 13 Feb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1D7C" w14:textId="77777777" w:rsidR="00F27985" w:rsidRDefault="00F27985">
      <w:r>
        <w:separator/>
      </w:r>
    </w:p>
  </w:footnote>
  <w:footnote w:type="continuationSeparator" w:id="0">
    <w:p w14:paraId="41489E96" w14:textId="77777777" w:rsidR="00F27985" w:rsidRDefault="00F2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C01A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F6728" w14:textId="77777777" w:rsidR="00D0584A" w:rsidRDefault="00D05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3165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</w:p>
  <w:p w14:paraId="45D9DEBC" w14:textId="77777777" w:rsidR="00D0584A" w:rsidRDefault="00D0584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4F6"/>
    <w:multiLevelType w:val="hybridMultilevel"/>
    <w:tmpl w:val="EBDC1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D20"/>
    <w:multiLevelType w:val="hybridMultilevel"/>
    <w:tmpl w:val="C30ADF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37B32"/>
    <w:multiLevelType w:val="hybridMultilevel"/>
    <w:tmpl w:val="48F09D72"/>
    <w:lvl w:ilvl="0" w:tplc="41106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00B"/>
    <w:rsid w:val="000039EB"/>
    <w:rsid w:val="00007BAF"/>
    <w:rsid w:val="00017278"/>
    <w:rsid w:val="00036F76"/>
    <w:rsid w:val="000373A0"/>
    <w:rsid w:val="0004395A"/>
    <w:rsid w:val="00051B24"/>
    <w:rsid w:val="000600D4"/>
    <w:rsid w:val="0008054B"/>
    <w:rsid w:val="000876AA"/>
    <w:rsid w:val="000949B9"/>
    <w:rsid w:val="000A505D"/>
    <w:rsid w:val="000A6AAE"/>
    <w:rsid w:val="000B598A"/>
    <w:rsid w:val="000C3935"/>
    <w:rsid w:val="000C49B1"/>
    <w:rsid w:val="000D05BA"/>
    <w:rsid w:val="000E1614"/>
    <w:rsid w:val="000E47A6"/>
    <w:rsid w:val="000F1C0C"/>
    <w:rsid w:val="000F1D3A"/>
    <w:rsid w:val="00101CE5"/>
    <w:rsid w:val="001027FE"/>
    <w:rsid w:val="00106073"/>
    <w:rsid w:val="00110A4E"/>
    <w:rsid w:val="00112486"/>
    <w:rsid w:val="00116AFC"/>
    <w:rsid w:val="0012129E"/>
    <w:rsid w:val="001228E9"/>
    <w:rsid w:val="0012355B"/>
    <w:rsid w:val="00130856"/>
    <w:rsid w:val="00134772"/>
    <w:rsid w:val="00135D38"/>
    <w:rsid w:val="00137837"/>
    <w:rsid w:val="001458C2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2021A5"/>
    <w:rsid w:val="00204A56"/>
    <w:rsid w:val="00244811"/>
    <w:rsid w:val="00244BD5"/>
    <w:rsid w:val="00247401"/>
    <w:rsid w:val="0025028E"/>
    <w:rsid w:val="0025324B"/>
    <w:rsid w:val="00257D11"/>
    <w:rsid w:val="00263014"/>
    <w:rsid w:val="00270F12"/>
    <w:rsid w:val="00286837"/>
    <w:rsid w:val="002935A9"/>
    <w:rsid w:val="0029500B"/>
    <w:rsid w:val="002E1F5A"/>
    <w:rsid w:val="002F4753"/>
    <w:rsid w:val="0031445E"/>
    <w:rsid w:val="00317242"/>
    <w:rsid w:val="00326A9F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1619E"/>
    <w:rsid w:val="004201E6"/>
    <w:rsid w:val="004341FB"/>
    <w:rsid w:val="00445396"/>
    <w:rsid w:val="004546A3"/>
    <w:rsid w:val="00457C33"/>
    <w:rsid w:val="00465426"/>
    <w:rsid w:val="00471444"/>
    <w:rsid w:val="00476AB5"/>
    <w:rsid w:val="00482238"/>
    <w:rsid w:val="004B6B8D"/>
    <w:rsid w:val="004C064F"/>
    <w:rsid w:val="004D0BE7"/>
    <w:rsid w:val="004E1441"/>
    <w:rsid w:val="004E2589"/>
    <w:rsid w:val="004E5D23"/>
    <w:rsid w:val="004E7E9F"/>
    <w:rsid w:val="004F25F2"/>
    <w:rsid w:val="0050433E"/>
    <w:rsid w:val="005062A5"/>
    <w:rsid w:val="005118E9"/>
    <w:rsid w:val="00514510"/>
    <w:rsid w:val="005206A5"/>
    <w:rsid w:val="00521EDF"/>
    <w:rsid w:val="00523133"/>
    <w:rsid w:val="005350E4"/>
    <w:rsid w:val="00547637"/>
    <w:rsid w:val="0055366B"/>
    <w:rsid w:val="0056652C"/>
    <w:rsid w:val="0056660C"/>
    <w:rsid w:val="005734E4"/>
    <w:rsid w:val="0058362B"/>
    <w:rsid w:val="005939DF"/>
    <w:rsid w:val="005A32FB"/>
    <w:rsid w:val="005A4DD5"/>
    <w:rsid w:val="005A6721"/>
    <w:rsid w:val="005B448D"/>
    <w:rsid w:val="005D4816"/>
    <w:rsid w:val="005F0F2D"/>
    <w:rsid w:val="00611785"/>
    <w:rsid w:val="006149C6"/>
    <w:rsid w:val="006172E9"/>
    <w:rsid w:val="0062569C"/>
    <w:rsid w:val="00627800"/>
    <w:rsid w:val="00627D26"/>
    <w:rsid w:val="00632E60"/>
    <w:rsid w:val="0063448B"/>
    <w:rsid w:val="00636E98"/>
    <w:rsid w:val="00645136"/>
    <w:rsid w:val="0065149E"/>
    <w:rsid w:val="00657428"/>
    <w:rsid w:val="006729C2"/>
    <w:rsid w:val="006736D6"/>
    <w:rsid w:val="0067592C"/>
    <w:rsid w:val="006945D0"/>
    <w:rsid w:val="00694D8A"/>
    <w:rsid w:val="006A6EE2"/>
    <w:rsid w:val="006B594B"/>
    <w:rsid w:val="006C4169"/>
    <w:rsid w:val="006C55F6"/>
    <w:rsid w:val="006D096A"/>
    <w:rsid w:val="006E7467"/>
    <w:rsid w:val="006F2CA1"/>
    <w:rsid w:val="006F5F65"/>
    <w:rsid w:val="00705F96"/>
    <w:rsid w:val="00713B19"/>
    <w:rsid w:val="007232B1"/>
    <w:rsid w:val="00731F5D"/>
    <w:rsid w:val="00737EF6"/>
    <w:rsid w:val="007435FC"/>
    <w:rsid w:val="00751FE6"/>
    <w:rsid w:val="00767DBD"/>
    <w:rsid w:val="007755B2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023A"/>
    <w:rsid w:val="00807DBB"/>
    <w:rsid w:val="00811DBE"/>
    <w:rsid w:val="008143A8"/>
    <w:rsid w:val="00825068"/>
    <w:rsid w:val="00825930"/>
    <w:rsid w:val="008276E6"/>
    <w:rsid w:val="0083155C"/>
    <w:rsid w:val="00837A1A"/>
    <w:rsid w:val="00853515"/>
    <w:rsid w:val="0087119B"/>
    <w:rsid w:val="008743B0"/>
    <w:rsid w:val="008A0B67"/>
    <w:rsid w:val="008A1680"/>
    <w:rsid w:val="008A49E4"/>
    <w:rsid w:val="008C1D52"/>
    <w:rsid w:val="008F4CA5"/>
    <w:rsid w:val="008F4DD1"/>
    <w:rsid w:val="008F7B6C"/>
    <w:rsid w:val="00917A69"/>
    <w:rsid w:val="0094127E"/>
    <w:rsid w:val="00947904"/>
    <w:rsid w:val="00974BF8"/>
    <w:rsid w:val="00987341"/>
    <w:rsid w:val="009A74CE"/>
    <w:rsid w:val="009B3496"/>
    <w:rsid w:val="009C4FAC"/>
    <w:rsid w:val="009C6D69"/>
    <w:rsid w:val="009D2CD2"/>
    <w:rsid w:val="009D36B7"/>
    <w:rsid w:val="00A42746"/>
    <w:rsid w:val="00A5020D"/>
    <w:rsid w:val="00A61BF9"/>
    <w:rsid w:val="00A746E1"/>
    <w:rsid w:val="00A867B9"/>
    <w:rsid w:val="00A9259D"/>
    <w:rsid w:val="00AA448E"/>
    <w:rsid w:val="00AA5BC0"/>
    <w:rsid w:val="00AA6C49"/>
    <w:rsid w:val="00AD76A5"/>
    <w:rsid w:val="00AE2B7C"/>
    <w:rsid w:val="00AE33F9"/>
    <w:rsid w:val="00AE5185"/>
    <w:rsid w:val="00AE64C2"/>
    <w:rsid w:val="00AE77AA"/>
    <w:rsid w:val="00B06088"/>
    <w:rsid w:val="00B16E1A"/>
    <w:rsid w:val="00B215AF"/>
    <w:rsid w:val="00B31703"/>
    <w:rsid w:val="00B33648"/>
    <w:rsid w:val="00B33C4F"/>
    <w:rsid w:val="00B53C7A"/>
    <w:rsid w:val="00B70E4D"/>
    <w:rsid w:val="00B71488"/>
    <w:rsid w:val="00B774F3"/>
    <w:rsid w:val="00B77FFA"/>
    <w:rsid w:val="00B947C4"/>
    <w:rsid w:val="00BC60BF"/>
    <w:rsid w:val="00BD580F"/>
    <w:rsid w:val="00BE5286"/>
    <w:rsid w:val="00BF13CC"/>
    <w:rsid w:val="00BF2C92"/>
    <w:rsid w:val="00C070FE"/>
    <w:rsid w:val="00C1655E"/>
    <w:rsid w:val="00C23651"/>
    <w:rsid w:val="00C339E5"/>
    <w:rsid w:val="00C352B0"/>
    <w:rsid w:val="00C35784"/>
    <w:rsid w:val="00C413A6"/>
    <w:rsid w:val="00C6014F"/>
    <w:rsid w:val="00C6399C"/>
    <w:rsid w:val="00C85536"/>
    <w:rsid w:val="00C95884"/>
    <w:rsid w:val="00CC456B"/>
    <w:rsid w:val="00CD7307"/>
    <w:rsid w:val="00CE0850"/>
    <w:rsid w:val="00CE330B"/>
    <w:rsid w:val="00CE4DA0"/>
    <w:rsid w:val="00CF70D5"/>
    <w:rsid w:val="00D0584A"/>
    <w:rsid w:val="00D07511"/>
    <w:rsid w:val="00D15092"/>
    <w:rsid w:val="00D21D57"/>
    <w:rsid w:val="00D31D72"/>
    <w:rsid w:val="00D33CA0"/>
    <w:rsid w:val="00D33E21"/>
    <w:rsid w:val="00D35CEF"/>
    <w:rsid w:val="00D42C37"/>
    <w:rsid w:val="00D56CCE"/>
    <w:rsid w:val="00D652E5"/>
    <w:rsid w:val="00D73806"/>
    <w:rsid w:val="00D84725"/>
    <w:rsid w:val="00D932A7"/>
    <w:rsid w:val="00DA77FD"/>
    <w:rsid w:val="00DB1E17"/>
    <w:rsid w:val="00DC1403"/>
    <w:rsid w:val="00DC1C48"/>
    <w:rsid w:val="00DC5B7E"/>
    <w:rsid w:val="00DD0450"/>
    <w:rsid w:val="00DD7DEB"/>
    <w:rsid w:val="00DE0D5F"/>
    <w:rsid w:val="00DE185D"/>
    <w:rsid w:val="00DE3568"/>
    <w:rsid w:val="00E1127F"/>
    <w:rsid w:val="00E22682"/>
    <w:rsid w:val="00E22802"/>
    <w:rsid w:val="00E23482"/>
    <w:rsid w:val="00E343E9"/>
    <w:rsid w:val="00E45021"/>
    <w:rsid w:val="00E4791C"/>
    <w:rsid w:val="00E50BD8"/>
    <w:rsid w:val="00E5291E"/>
    <w:rsid w:val="00E538B4"/>
    <w:rsid w:val="00E76E00"/>
    <w:rsid w:val="00E800FA"/>
    <w:rsid w:val="00E86CFA"/>
    <w:rsid w:val="00E9134C"/>
    <w:rsid w:val="00E97439"/>
    <w:rsid w:val="00EA2456"/>
    <w:rsid w:val="00EA2AED"/>
    <w:rsid w:val="00EA49BA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2CE1"/>
    <w:rsid w:val="00F27985"/>
    <w:rsid w:val="00F3500E"/>
    <w:rsid w:val="00F41BA7"/>
    <w:rsid w:val="00F43ECD"/>
    <w:rsid w:val="00F46EAD"/>
    <w:rsid w:val="00F73597"/>
    <w:rsid w:val="00F86489"/>
    <w:rsid w:val="00F91213"/>
    <w:rsid w:val="00F94FD9"/>
    <w:rsid w:val="00F96A3D"/>
    <w:rsid w:val="00F974BB"/>
    <w:rsid w:val="00FA27D2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6A597"/>
  <w15:chartTrackingRefBased/>
  <w15:docId w15:val="{8B5E4490-29A5-4A52-AAAC-339C38F1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6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ts.sa.gov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lE\OneDrive%20-%20Flinders\Sem%2003\COMP9751%20-%20Interactive%20Computer%20System\RSPCA\RSPCA%20-%20Forms\RSPCA%20-%20Forms\Form%208%20-%20Elec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8 - Election Form.dot</Template>
  <TotalTime>161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2823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NoName</dc:creator>
  <cp:keywords/>
  <cp:lastModifiedBy>Thi Thu Hang Chung</cp:lastModifiedBy>
  <cp:revision>23</cp:revision>
  <cp:lastPrinted>2014-05-14T01:31:00Z</cp:lastPrinted>
  <dcterms:created xsi:type="dcterms:W3CDTF">2021-05-06T04:21:00Z</dcterms:created>
  <dcterms:modified xsi:type="dcterms:W3CDTF">2021-06-03T12:15:00Z</dcterms:modified>
</cp:coreProperties>
</file>